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Course</w:t>
      </w:r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  <w:bookmarkStart w:id="27" w:name="_GoBack"/>
      <w:bookmarkEnd w:id="27"/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16/11/2016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t xml:space="preserve">Add </w:t>
      </w:r>
      <w:r>
        <w:rPr>
          <w:lang w:val="de-DE"/>
        </w:rPr>
        <w:t>Course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>This use case allows the student to create his</w:t>
      </w:r>
      <w:r>
        <w:rPr>
          <w:lang w:val="de-DE"/>
        </w:rPr>
        <w:t xml:space="preserve"> courses </w:t>
      </w:r>
      <w:r>
        <w:t xml:space="preserve">if </w:t>
      </w:r>
      <w:r>
        <w:rPr>
          <w:lang w:val="de-DE"/>
        </w:rPr>
        <w:t>they aren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3410239"/>
      <w:bookmarkStart w:id="7" w:name="_Toc425054505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3410240"/>
      <w:bookmarkStart w:id="10" w:name="_Toc425054506"/>
      <w:bookmarkStart w:id="11" w:name="_Toc8951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6" o:spt="75" type="#_x0000_t75" style="height:460.75pt;width:38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94615</wp:posOffset>
            </wp:positionV>
            <wp:extent cx="2388870" cy="3741420"/>
            <wp:effectExtent l="0" t="0" r="3810" b="762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l="23795" t="15070" r="51267" b="15488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Mock-Up:</w: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102235</wp:posOffset>
            </wp:positionV>
            <wp:extent cx="2469515" cy="3830955"/>
            <wp:effectExtent l="0" t="0" r="14605" b="952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l="23795" t="15716" r="51160" b="15203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383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273685</wp:posOffset>
            </wp:positionV>
            <wp:extent cx="2366010" cy="3729355"/>
            <wp:effectExtent l="0" t="0" r="11430" b="444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51021" t="15260" r="24244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3410251"/>
      <w:bookmarkStart w:id="13" w:name="_Toc425054510"/>
      <w:bookmarkStart w:id="14" w:name="_Toc1524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5054512"/>
      <w:bookmarkStart w:id="17" w:name="_Toc423410253"/>
      <w:bookmarkStart w:id="18" w:name="_Toc17176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3410254"/>
      <w:bookmarkStart w:id="20" w:name="_Toc425054513"/>
      <w:bookmarkStart w:id="21" w:name="_Toc12875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 and logged in.</w:t>
      </w:r>
    </w:p>
    <w:p/>
    <w:p>
      <w:pPr>
        <w:pStyle w:val="2"/>
        <w:widowControl/>
      </w:pPr>
      <w:bookmarkStart w:id="22" w:name="_Toc423410255"/>
      <w:bookmarkStart w:id="23" w:name="_Toc425054514"/>
      <w:bookmarkStart w:id="24" w:name="_Toc5804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course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16/11/2016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8BA4F61"/>
    <w:rsid w:val="2A6A191B"/>
    <w:rsid w:val="2A9F5A01"/>
    <w:rsid w:val="4C8F46F6"/>
    <w:rsid w:val="4E04708F"/>
    <w:rsid w:val="57344CA7"/>
    <w:rsid w:val="6D170C5B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158</Words>
  <Characters>833</Characters>
  <Lines>10</Lines>
  <Paragraphs>3</Paragraphs>
  <ScaleCrop>false</ScaleCrop>
  <LinksUpToDate>false</LinksUpToDate>
  <CharactersWithSpaces>1128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2016-11-16T09:45:07Z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